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3B9" w:rsidRDefault="003413B9" w:rsidP="003413B9">
      <w:pPr>
        <w:pStyle w:val="Titel"/>
      </w:pPr>
      <w:r>
        <w:t>Is jouw winkel klaar voor de toekomst</w:t>
      </w:r>
      <w:r w:rsidR="005D2005">
        <w:t>?</w:t>
      </w:r>
      <w:r w:rsidR="00797E51">
        <w:t xml:space="preserve"> / </w:t>
      </w:r>
    </w:p>
    <w:p w:rsidR="00DE0F73" w:rsidRDefault="00DE0F73" w:rsidP="00DE0F73">
      <w:pPr>
        <w:pStyle w:val="Titel"/>
      </w:pPr>
      <w:r>
        <w:t xml:space="preserve">Vindt u </w:t>
      </w:r>
      <w:r w:rsidR="00797E51">
        <w:t>altijd de weg in winkel?</w:t>
      </w:r>
      <w:r w:rsidR="00C063C2">
        <w:t xml:space="preserve">  /</w:t>
      </w:r>
    </w:p>
    <w:p w:rsidR="00C063C2" w:rsidRPr="00C063C2" w:rsidRDefault="00C063C2" w:rsidP="00C063C2">
      <w:pPr>
        <w:pStyle w:val="Titel"/>
      </w:pPr>
      <w:r>
        <w:t>Heb jij al gehoord van Jio?</w:t>
      </w:r>
    </w:p>
    <w:p w:rsidR="00797E51" w:rsidRPr="00797E51" w:rsidRDefault="00797E51" w:rsidP="00797E51"/>
    <w:p w:rsidR="004F315F" w:rsidRDefault="002351FB" w:rsidP="004F315F">
      <w:pPr>
        <w:pStyle w:val="Kop1"/>
      </w:pPr>
      <w:proofErr w:type="spellStart"/>
      <w:r w:rsidRPr="002351FB">
        <w:t>Jio</w:t>
      </w:r>
      <w:proofErr w:type="spellEnd"/>
      <w:r w:rsidRPr="002351FB">
        <w:t xml:space="preserve"> voor uw winkel</w:t>
      </w:r>
    </w:p>
    <w:p w:rsidR="00981C17" w:rsidRDefault="00D43FAA" w:rsidP="00981C17">
      <w:pPr>
        <w:pStyle w:val="Kop2"/>
      </w:pPr>
      <w:r w:rsidRPr="00D43FAA">
        <w:t>Indoor navigatie</w:t>
      </w:r>
    </w:p>
    <w:p w:rsidR="00E84ADA" w:rsidRPr="00E84ADA" w:rsidRDefault="00D43FAA" w:rsidP="00E84ADA">
      <w:pPr>
        <w:rPr>
          <w:lang w:eastAsia="nl-BE"/>
        </w:rPr>
      </w:pPr>
      <w:r w:rsidRPr="00D43FAA">
        <w:rPr>
          <w:lang w:eastAsia="nl-BE"/>
        </w:rPr>
        <w:t>Navigeer naar producten vanaf uw locatie</w:t>
      </w:r>
    </w:p>
    <w:p w:rsidR="00A41BDF" w:rsidRDefault="00D43FAA" w:rsidP="00A41BDF">
      <w:pPr>
        <w:pStyle w:val="Kop2"/>
      </w:pPr>
      <w:r w:rsidRPr="00D43FAA">
        <w:t>Producten in uw broekzak</w:t>
      </w:r>
    </w:p>
    <w:p w:rsidR="0032437C" w:rsidRPr="0032437C" w:rsidRDefault="00D43FAA" w:rsidP="0032437C">
      <w:pPr>
        <w:rPr>
          <w:lang w:eastAsia="nl-BE"/>
        </w:rPr>
      </w:pPr>
      <w:r w:rsidRPr="00D43FAA">
        <w:rPr>
          <w:lang w:eastAsia="nl-BE"/>
        </w:rPr>
        <w:t>Zoek een product of bekijk al</w:t>
      </w:r>
      <w:r>
        <w:rPr>
          <w:lang w:eastAsia="nl-BE"/>
        </w:rPr>
        <w:t>l</w:t>
      </w:r>
      <w:r w:rsidRPr="00D43FAA">
        <w:rPr>
          <w:lang w:eastAsia="nl-BE"/>
        </w:rPr>
        <w:t>e producten in categorieën</w:t>
      </w:r>
    </w:p>
    <w:p w:rsidR="00A41BDF" w:rsidRDefault="00D43FAA" w:rsidP="00A41BDF">
      <w:pPr>
        <w:pStyle w:val="Kop2"/>
      </w:pPr>
      <w:r w:rsidRPr="00D43FAA">
        <w:t>Doelgerichte promoties</w:t>
      </w:r>
    </w:p>
    <w:p w:rsidR="00D43FAA" w:rsidRDefault="00D43FAA" w:rsidP="00D43FAA">
      <w:r w:rsidRPr="00D43FAA">
        <w:t>Krijg promoties over de producten naast u</w:t>
      </w:r>
    </w:p>
    <w:p w:rsidR="00D560EB" w:rsidRDefault="00D43FAA" w:rsidP="00D560EB">
      <w:pPr>
        <w:pStyle w:val="Kop2"/>
      </w:pPr>
      <w:r w:rsidRPr="00D43FAA">
        <w:t>Scan promoties</w:t>
      </w:r>
    </w:p>
    <w:p w:rsidR="00D43FAA" w:rsidRDefault="00D43FAA" w:rsidP="00D43FAA">
      <w:pPr>
        <w:rPr>
          <w:lang w:eastAsia="nl-BE"/>
        </w:rPr>
      </w:pPr>
      <w:r w:rsidRPr="00D43FAA">
        <w:rPr>
          <w:lang w:eastAsia="nl-BE"/>
        </w:rPr>
        <w:t xml:space="preserve">Bekijk promoties in de app door hun </w:t>
      </w:r>
      <w:proofErr w:type="spellStart"/>
      <w:r w:rsidRPr="00D43FAA">
        <w:rPr>
          <w:lang w:eastAsia="nl-BE"/>
        </w:rPr>
        <w:t>qr</w:t>
      </w:r>
      <w:proofErr w:type="spellEnd"/>
      <w:r w:rsidRPr="00D43FAA">
        <w:rPr>
          <w:lang w:eastAsia="nl-BE"/>
        </w:rPr>
        <w:t>-code op ons infobord te scannen.</w:t>
      </w:r>
      <w:r w:rsidRPr="00D43FAA">
        <w:rPr>
          <w:lang w:eastAsia="nl-BE"/>
        </w:rPr>
        <w:cr/>
        <w:t>Dan kunt u er eenvoudig naar navigeren</w:t>
      </w:r>
    </w:p>
    <w:p w:rsidR="00A41BDF" w:rsidRDefault="00443703" w:rsidP="00A41BDF">
      <w:pPr>
        <w:pStyle w:val="Kop1"/>
      </w:pPr>
      <w:proofErr w:type="spellStart"/>
      <w:r w:rsidRPr="00443703">
        <w:t>Admin</w:t>
      </w:r>
      <w:proofErr w:type="spellEnd"/>
      <w:r w:rsidRPr="00443703">
        <w:t xml:space="preserve"> platform</w:t>
      </w:r>
    </w:p>
    <w:p w:rsidR="00A41BDF" w:rsidRDefault="00443703" w:rsidP="00A41BDF">
      <w:pPr>
        <w:pStyle w:val="Kop2"/>
      </w:pPr>
      <w:r w:rsidRPr="00443703">
        <w:t>Beheer de app eenvoudig</w:t>
      </w:r>
    </w:p>
    <w:p w:rsidR="00E84ADA" w:rsidRPr="00E84ADA" w:rsidRDefault="00443703" w:rsidP="00E84ADA">
      <w:pPr>
        <w:rPr>
          <w:lang w:eastAsia="nl-BE"/>
        </w:rPr>
      </w:pPr>
      <w:r w:rsidRPr="00443703">
        <w:rPr>
          <w:lang w:eastAsia="nl-BE"/>
        </w:rPr>
        <w:t>De inhoud van de app kan heel eenvoudig beheert worden</w:t>
      </w:r>
      <w:r w:rsidRPr="00443703">
        <w:rPr>
          <w:lang w:eastAsia="nl-BE"/>
        </w:rPr>
        <w:cr/>
        <w:t xml:space="preserve">met ons </w:t>
      </w:r>
      <w:proofErr w:type="spellStart"/>
      <w:r w:rsidRPr="00443703">
        <w:rPr>
          <w:lang w:eastAsia="nl-BE"/>
        </w:rPr>
        <w:t>admin</w:t>
      </w:r>
      <w:proofErr w:type="spellEnd"/>
      <w:r w:rsidRPr="00443703">
        <w:rPr>
          <w:lang w:eastAsia="nl-BE"/>
        </w:rPr>
        <w:t xml:space="preserve"> platform</w:t>
      </w:r>
      <w:r w:rsidR="00E84ADA">
        <w:rPr>
          <w:lang w:eastAsia="nl-BE"/>
        </w:rPr>
        <w:t>.</w:t>
      </w:r>
    </w:p>
    <w:p w:rsidR="008460BA" w:rsidRDefault="00D774FB" w:rsidP="008460BA">
      <w:pPr>
        <w:pStyle w:val="Kop2"/>
      </w:pPr>
      <w:r w:rsidRPr="00D774FB">
        <w:t>Bekijk feedback</w:t>
      </w:r>
    </w:p>
    <w:p w:rsidR="00D774FB" w:rsidRPr="00F131EA" w:rsidRDefault="00D774FB" w:rsidP="00F131EA">
      <w:pPr>
        <w:rPr>
          <w:lang w:eastAsia="nl-BE"/>
        </w:rPr>
      </w:pPr>
      <w:r w:rsidRPr="00D774FB">
        <w:rPr>
          <w:lang w:eastAsia="nl-BE"/>
        </w:rPr>
        <w:t>Bekijk feedback van de klanten</w:t>
      </w:r>
      <w:r w:rsidRPr="00D774FB">
        <w:rPr>
          <w:lang w:eastAsia="nl-BE"/>
        </w:rPr>
        <w:cr/>
        <w:t>Download eenvoudig een overzicht in pdf</w:t>
      </w:r>
      <w:r w:rsidRPr="00D774FB">
        <w:rPr>
          <w:lang w:eastAsia="nl-BE"/>
        </w:rPr>
        <w:cr/>
        <w:t>voor een rapport of meeting</w:t>
      </w:r>
    </w:p>
    <w:p w:rsidR="00F131EA" w:rsidRPr="00F131EA" w:rsidRDefault="00A41BDF" w:rsidP="00F131EA">
      <w:pPr>
        <w:pStyle w:val="Kop1"/>
      </w:pPr>
      <w:r>
        <w:lastRenderedPageBreak/>
        <w:t>Digitaal infobord</w:t>
      </w:r>
    </w:p>
    <w:p w:rsidR="00A41BDF" w:rsidRDefault="00D774FB" w:rsidP="00A41BDF">
      <w:pPr>
        <w:pStyle w:val="Kop2"/>
      </w:pPr>
      <w:r w:rsidRPr="00D774FB">
        <w:t>Slimme promoties</w:t>
      </w:r>
    </w:p>
    <w:p w:rsidR="00F131EA" w:rsidRPr="00F131EA" w:rsidRDefault="00D774FB" w:rsidP="00F131EA">
      <w:pPr>
        <w:rPr>
          <w:lang w:eastAsia="nl-BE"/>
        </w:rPr>
      </w:pPr>
      <w:r w:rsidRPr="00D774FB">
        <w:rPr>
          <w:lang w:eastAsia="nl-BE"/>
        </w:rPr>
        <w:t xml:space="preserve">Verschillende promoties worden getoond met bijhorende </w:t>
      </w:r>
      <w:proofErr w:type="spellStart"/>
      <w:r w:rsidRPr="00D774FB">
        <w:rPr>
          <w:lang w:eastAsia="nl-BE"/>
        </w:rPr>
        <w:t>qr</w:t>
      </w:r>
      <w:proofErr w:type="spellEnd"/>
      <w:r w:rsidRPr="00D774FB">
        <w:rPr>
          <w:lang w:eastAsia="nl-BE"/>
        </w:rPr>
        <w:t>-code</w:t>
      </w:r>
      <w:r>
        <w:rPr>
          <w:lang w:eastAsia="nl-BE"/>
        </w:rPr>
        <w:t>,</w:t>
      </w:r>
      <w:r w:rsidRPr="00D774FB">
        <w:rPr>
          <w:lang w:eastAsia="nl-BE"/>
        </w:rPr>
        <w:cr/>
        <w:t>voor zowel de website als de app</w:t>
      </w:r>
      <w:r w:rsidR="00F131EA">
        <w:rPr>
          <w:lang w:eastAsia="nl-BE"/>
        </w:rPr>
        <w:t>.</w:t>
      </w:r>
    </w:p>
    <w:p w:rsidR="00A41BDF" w:rsidRDefault="00924430" w:rsidP="00A41BDF">
      <w:pPr>
        <w:pStyle w:val="Kop2"/>
      </w:pPr>
      <w:r w:rsidRPr="00924430">
        <w:t>QR om app te downloaden</w:t>
      </w:r>
    </w:p>
    <w:p w:rsidR="00F131EA" w:rsidRPr="00F131EA" w:rsidRDefault="00924430" w:rsidP="00F131EA">
      <w:pPr>
        <w:rPr>
          <w:lang w:eastAsia="nl-BE"/>
        </w:rPr>
      </w:pPr>
      <w:r w:rsidRPr="00924430">
        <w:rPr>
          <w:lang w:eastAsia="nl-BE"/>
        </w:rPr>
        <w:t>Klanten kunnen gemakkelijk via het infobord da app downloaden.</w:t>
      </w:r>
      <w:bookmarkStart w:id="0" w:name="_GoBack"/>
      <w:bookmarkEnd w:id="0"/>
    </w:p>
    <w:p w:rsidR="00F131EA" w:rsidRDefault="00CA291E" w:rsidP="00F131EA">
      <w:pPr>
        <w:pStyle w:val="Kop2"/>
      </w:pPr>
      <w:r w:rsidRPr="00CA291E">
        <w:t>Feedback voor de klanten</w:t>
      </w:r>
    </w:p>
    <w:p w:rsidR="00CA291E" w:rsidRPr="003413B9" w:rsidRDefault="00CA291E" w:rsidP="003413B9">
      <w:pPr>
        <w:rPr>
          <w:lang w:eastAsia="nl-BE"/>
        </w:rPr>
      </w:pPr>
      <w:r w:rsidRPr="00CA291E">
        <w:rPr>
          <w:lang w:eastAsia="nl-BE"/>
        </w:rPr>
        <w:t>Klanten kunnen eenvoudig de feedback zien met de gemiddelde score</w:t>
      </w:r>
      <w:r w:rsidRPr="00CA291E">
        <w:rPr>
          <w:lang w:eastAsia="nl-BE"/>
        </w:rPr>
        <w:cr/>
        <w:t>en het aantal stemmen.</w:t>
      </w:r>
    </w:p>
    <w:p w:rsidR="00F131EA" w:rsidRPr="00F131EA" w:rsidRDefault="00F131EA" w:rsidP="00F131EA">
      <w:pPr>
        <w:rPr>
          <w:lang w:eastAsia="nl-BE"/>
        </w:rPr>
      </w:pPr>
    </w:p>
    <w:sectPr w:rsidR="00F131EA" w:rsidRPr="00F13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52C07"/>
    <w:multiLevelType w:val="multilevel"/>
    <w:tmpl w:val="8D5C85C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DF"/>
    <w:rsid w:val="00050834"/>
    <w:rsid w:val="000730FC"/>
    <w:rsid w:val="002351FB"/>
    <w:rsid w:val="0032437C"/>
    <w:rsid w:val="003413B9"/>
    <w:rsid w:val="00443703"/>
    <w:rsid w:val="004F315F"/>
    <w:rsid w:val="005D2005"/>
    <w:rsid w:val="005F0522"/>
    <w:rsid w:val="005F5228"/>
    <w:rsid w:val="00797E51"/>
    <w:rsid w:val="008460BA"/>
    <w:rsid w:val="00924430"/>
    <w:rsid w:val="00981C17"/>
    <w:rsid w:val="00A41BDF"/>
    <w:rsid w:val="00A423DD"/>
    <w:rsid w:val="00B32195"/>
    <w:rsid w:val="00C063C2"/>
    <w:rsid w:val="00CA291E"/>
    <w:rsid w:val="00D22B27"/>
    <w:rsid w:val="00D43FAA"/>
    <w:rsid w:val="00D560EB"/>
    <w:rsid w:val="00D774FB"/>
    <w:rsid w:val="00DA4D85"/>
    <w:rsid w:val="00DE0F73"/>
    <w:rsid w:val="00E84ADA"/>
    <w:rsid w:val="00F1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8D43"/>
  <w15:chartTrackingRefBased/>
  <w15:docId w15:val="{5F74CF20-1DA6-4E49-87FA-BF543B39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F315F"/>
    <w:pPr>
      <w:spacing w:after="0"/>
    </w:pPr>
    <w:rPr>
      <w:rFonts w:ascii="Century Gothic" w:hAnsi="Century Gothic"/>
    </w:rPr>
  </w:style>
  <w:style w:type="paragraph" w:styleId="Kop1">
    <w:name w:val="heading 1"/>
    <w:basedOn w:val="Standaard"/>
    <w:next w:val="Standaard"/>
    <w:link w:val="Kop1Char"/>
    <w:uiPriority w:val="9"/>
    <w:qFormat/>
    <w:rsid w:val="00DA4D85"/>
    <w:pPr>
      <w:keepNext/>
      <w:keepLines/>
      <w:numPr>
        <w:numId w:val="8"/>
      </w:numPr>
      <w:spacing w:before="240" w:after="40" w:line="276" w:lineRule="auto"/>
      <w:outlineLvl w:val="0"/>
    </w:pPr>
    <w:rPr>
      <w:rFonts w:eastAsiaTheme="majorEastAsia" w:cstheme="majorBidi"/>
      <w:color w:val="2E74B5" w:themeColor="accent1" w:themeShade="BF"/>
      <w:sz w:val="36"/>
      <w:szCs w:val="32"/>
      <w:lang w:eastAsia="nl-B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4D85"/>
    <w:pPr>
      <w:keepNext/>
      <w:keepLines/>
      <w:numPr>
        <w:ilvl w:val="1"/>
        <w:numId w:val="8"/>
      </w:numPr>
      <w:spacing w:before="120" w:after="40" w:line="276" w:lineRule="auto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nl-B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A4D85"/>
    <w:pPr>
      <w:keepNext/>
      <w:keepLines/>
      <w:numPr>
        <w:ilvl w:val="2"/>
        <w:numId w:val="1"/>
      </w:numPr>
      <w:spacing w:before="80" w:after="200" w:line="276" w:lineRule="auto"/>
      <w:outlineLvl w:val="2"/>
    </w:pPr>
    <w:rPr>
      <w:rFonts w:eastAsiaTheme="majorEastAsia" w:cstheme="majorBidi"/>
      <w:color w:val="2E74B5" w:themeColor="accent1" w:themeShade="BF"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4D85"/>
    <w:rPr>
      <w:rFonts w:ascii="Century Gothic" w:eastAsiaTheme="majorEastAsia" w:hAnsi="Century Gothic" w:cstheme="majorBidi"/>
      <w:color w:val="2E74B5" w:themeColor="accent1" w:themeShade="BF"/>
      <w:sz w:val="36"/>
      <w:szCs w:val="32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DA4D85"/>
    <w:rPr>
      <w:rFonts w:ascii="Century Gothic" w:eastAsiaTheme="majorEastAsia" w:hAnsi="Century Gothic" w:cstheme="majorBidi"/>
      <w:color w:val="2E74B5" w:themeColor="accent1" w:themeShade="BF"/>
      <w:sz w:val="32"/>
      <w:szCs w:val="26"/>
      <w:lang w:eastAsia="nl-BE"/>
    </w:rPr>
  </w:style>
  <w:style w:type="paragraph" w:customStyle="1" w:styleId="kop30">
    <w:name w:val="kop3"/>
    <w:basedOn w:val="Kop1"/>
    <w:link w:val="kop3Char0"/>
    <w:rsid w:val="004F315F"/>
  </w:style>
  <w:style w:type="character" w:customStyle="1" w:styleId="Kop3Char">
    <w:name w:val="Kop 3 Char"/>
    <w:basedOn w:val="Standaardalinea-lettertype"/>
    <w:link w:val="Kop3"/>
    <w:uiPriority w:val="9"/>
    <w:rsid w:val="00DA4D85"/>
    <w:rPr>
      <w:rFonts w:ascii="Century Gothic" w:eastAsiaTheme="majorEastAsia" w:hAnsi="Century Gothic" w:cstheme="majorBidi"/>
      <w:color w:val="2E74B5" w:themeColor="accent1" w:themeShade="BF"/>
      <w:sz w:val="24"/>
      <w:szCs w:val="24"/>
      <w:lang w:eastAsia="nl-BE"/>
    </w:rPr>
  </w:style>
  <w:style w:type="character" w:customStyle="1" w:styleId="kop3Char0">
    <w:name w:val="kop3 Char"/>
    <w:basedOn w:val="Kop1Char"/>
    <w:link w:val="kop30"/>
    <w:rsid w:val="004F315F"/>
    <w:rPr>
      <w:rFonts w:ascii="Century Gothic" w:eastAsiaTheme="majorEastAsia" w:hAnsi="Century Gothic" w:cstheme="majorBidi"/>
      <w:color w:val="2E74B5" w:themeColor="accent1" w:themeShade="BF"/>
      <w:sz w:val="48"/>
      <w:szCs w:val="32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4F315F"/>
    <w:pPr>
      <w:spacing w:after="120" w:line="240" w:lineRule="auto"/>
      <w:contextualSpacing/>
      <w:jc w:val="center"/>
    </w:pPr>
    <w:rPr>
      <w:rFonts w:eastAsiaTheme="majorEastAsia" w:cstheme="majorBidi"/>
      <w:color w:val="2E74B5" w:themeColor="accent1" w:themeShade="BF"/>
      <w:spacing w:val="-10"/>
      <w:kern w:val="28"/>
      <w:sz w:val="72"/>
      <w:szCs w:val="56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rsid w:val="004F315F"/>
    <w:rPr>
      <w:rFonts w:ascii="Century Gothic" w:eastAsiaTheme="majorEastAsia" w:hAnsi="Century Gothic" w:cstheme="majorBidi"/>
      <w:color w:val="2E74B5" w:themeColor="accent1" w:themeShade="BF"/>
      <w:spacing w:val="-10"/>
      <w:kern w:val="28"/>
      <w:sz w:val="72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an\Documents\samenvatting%20sjabloo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samenvatting sjabloon.dotx</Template>
  <TotalTime>355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 Vernelen</cp:lastModifiedBy>
  <cp:revision>11</cp:revision>
  <dcterms:created xsi:type="dcterms:W3CDTF">2019-02-13T08:02:00Z</dcterms:created>
  <dcterms:modified xsi:type="dcterms:W3CDTF">2019-02-15T08:41:00Z</dcterms:modified>
</cp:coreProperties>
</file>